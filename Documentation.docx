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2542"/>
      </w:tblGrid>
      <w:tr w:rsidR="003A2F68" w:rsidTr="00356FE5">
        <w:trPr>
          <w:trHeight w:val="4104"/>
        </w:trPr>
        <w:tc>
          <w:tcPr>
            <w:tcW w:w="10080" w:type="dxa"/>
            <w:vAlign w:val="bottom"/>
          </w:tcPr>
          <w:p w:rsidR="003A2F68" w:rsidRDefault="0036407A" w:rsidP="00D84D70">
            <w:pPr>
              <w:pStyle w:val="CoverPageTitle"/>
              <w:spacing w:after="0"/>
            </w:pPr>
            <w:sdt>
              <w:sdtPr>
                <w:rPr>
                  <w:sz w:val="56"/>
                  <w:szCs w:val="56"/>
                </w:rPr>
                <w:alias w:val="Enter title:"/>
                <w:tag w:val="Enter title:"/>
                <w:id w:val="656652538"/>
                <w:placeholder>
                  <w:docPart w:val="012B37D73A5844198E0E50A697BAE06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 w:multiLine="1"/>
              </w:sdtPr>
              <w:sdtEndPr/>
              <w:sdtContent>
                <w:r w:rsidR="00BC3317" w:rsidRPr="00BC3317">
                  <w:rPr>
                    <w:sz w:val="56"/>
                    <w:szCs w:val="56"/>
                  </w:rPr>
                  <w:t>Crime Management System</w:t>
                </w:r>
              </w:sdtContent>
            </w:sdt>
          </w:p>
        </w:tc>
      </w:tr>
      <w:tr w:rsidR="007B0A29" w:rsidTr="007C770C">
        <w:tc>
          <w:tcPr>
            <w:tcW w:w="10080" w:type="dxa"/>
          </w:tcPr>
          <w:p w:rsidR="007B0A29" w:rsidRDefault="007B0A29" w:rsidP="007C770C">
            <w:pPr>
              <w:pStyle w:val="CoverPageTitle"/>
              <w:spacing w:after="0"/>
            </w:pPr>
          </w:p>
        </w:tc>
      </w:tr>
    </w:tbl>
    <w:p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346"/>
        <w:gridCol w:w="7964"/>
      </w:tblGrid>
      <w:tr w:rsidR="00D4773D" w:rsidTr="00803A3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:rsidR="00D4773D" w:rsidRPr="00783448" w:rsidRDefault="00BC3317" w:rsidP="00783448">
            <w:pPr>
              <w:pStyle w:val="Date"/>
            </w:pPr>
            <w:r>
              <w:t>7/5/2019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:rsidR="00D4773D" w:rsidRPr="00A5429D" w:rsidRDefault="00842CA2" w:rsidP="00A5429D">
            <w:pPr>
              <w:pStyle w:val="CoverPageSubtitle"/>
            </w:pPr>
            <w:r>
              <w:t>G091 – 500 Errors</w:t>
            </w:r>
          </w:p>
        </w:tc>
      </w:tr>
    </w:tbl>
    <w:p w:rsidR="00BC3317" w:rsidRDefault="00BC3317" w:rsidP="00356FE5">
      <w:pPr>
        <w:spacing w:line="432" w:lineRule="auto"/>
        <w:ind w:left="2520"/>
        <w:rPr>
          <w:sz w:val="26"/>
          <w:szCs w:val="26"/>
        </w:rPr>
      </w:pPr>
    </w:p>
    <w:p w:rsidR="008E5651" w:rsidRDefault="008E5651" w:rsidP="00356FE5">
      <w:pPr>
        <w:spacing w:line="432" w:lineRule="auto"/>
        <w:ind w:left="2520"/>
        <w:rPr>
          <w:sz w:val="26"/>
          <w:szCs w:val="26"/>
        </w:rPr>
      </w:pPr>
    </w:p>
    <w:p w:rsidR="008E5651" w:rsidRDefault="008E5651" w:rsidP="008E5651">
      <w:pPr>
        <w:spacing w:line="432" w:lineRule="auto"/>
        <w:rPr>
          <w:rFonts w:ascii="Calibri" w:hAnsi="Calibri" w:cs="Calibri"/>
          <w:color w:val="355D7E" w:themeColor="accent1" w:themeShade="80"/>
          <w:sz w:val="28"/>
          <w:szCs w:val="28"/>
        </w:rPr>
      </w:pPr>
    </w:p>
    <w:p w:rsidR="00842CA2" w:rsidRPr="00745032" w:rsidRDefault="00842CA2" w:rsidP="008E5651">
      <w:pPr>
        <w:spacing w:line="432" w:lineRule="auto"/>
        <w:rPr>
          <w:rFonts w:ascii="Calibri" w:hAnsi="Calibri" w:cs="Calibri"/>
          <w:sz w:val="26"/>
          <w:szCs w:val="26"/>
        </w:rPr>
      </w:pP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53D23" w:rsidTr="0075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53D23" w:rsidRPr="00745032" w:rsidRDefault="00753D23" w:rsidP="00753D23">
            <w:pPr>
              <w:pStyle w:val="Heading1"/>
              <w:outlineLvl w:val="0"/>
              <w:rPr>
                <w:sz w:val="28"/>
                <w:szCs w:val="28"/>
              </w:rPr>
            </w:pPr>
            <w:r w:rsidRPr="00745032">
              <w:rPr>
                <w:sz w:val="28"/>
                <w:szCs w:val="28"/>
              </w:rPr>
              <w:t>ID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5032">
              <w:rPr>
                <w:sz w:val="28"/>
                <w:szCs w:val="28"/>
              </w:rPr>
              <w:t>Name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5032">
              <w:rPr>
                <w:sz w:val="28"/>
                <w:szCs w:val="28"/>
              </w:rPr>
              <w:t>section</w:t>
            </w:r>
          </w:p>
        </w:tc>
      </w:tr>
      <w:tr w:rsidR="00753D23" w:rsidTr="0075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53D23" w:rsidRPr="00745032" w:rsidRDefault="00753D23" w:rsidP="00753D23">
            <w:pPr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2017170</w:t>
            </w:r>
            <w:r w:rsidR="008E5651" w:rsidRPr="00745032">
              <w:rPr>
                <w:rFonts w:ascii="Calibri" w:hAnsi="Calibri"/>
                <w:sz w:val="24"/>
                <w:szCs w:val="24"/>
              </w:rPr>
              <w:t>196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745032">
              <w:rPr>
                <w:rFonts w:ascii="Calibri" w:hAnsi="Calibri"/>
                <w:sz w:val="24"/>
                <w:szCs w:val="24"/>
              </w:rPr>
              <w:t>Sief</w:t>
            </w:r>
            <w:proofErr w:type="spellEnd"/>
            <w:r w:rsidRPr="00745032">
              <w:rPr>
                <w:rFonts w:ascii="Calibri" w:hAnsi="Calibri"/>
                <w:sz w:val="24"/>
                <w:szCs w:val="24"/>
              </w:rPr>
              <w:t xml:space="preserve"> Allah Khaled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11</w:t>
            </w:r>
          </w:p>
        </w:tc>
      </w:tr>
      <w:tr w:rsidR="00753D23" w:rsidTr="0075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53D23" w:rsidRPr="00745032" w:rsidRDefault="00753D23" w:rsidP="00753D23">
            <w:pPr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2017170287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Farah Ahmed Mohamed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11</w:t>
            </w:r>
          </w:p>
        </w:tc>
      </w:tr>
      <w:tr w:rsidR="00753D23" w:rsidTr="0075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53D23" w:rsidRPr="00745032" w:rsidRDefault="00753D23" w:rsidP="00753D23">
            <w:pPr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2017170283</w:t>
            </w:r>
          </w:p>
        </w:tc>
        <w:tc>
          <w:tcPr>
            <w:tcW w:w="3357" w:type="dxa"/>
          </w:tcPr>
          <w:p w:rsidR="00753D23" w:rsidRPr="00745032" w:rsidRDefault="00753D23" w:rsidP="00753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Fares Ayman Farouk</w:t>
            </w:r>
          </w:p>
        </w:tc>
        <w:tc>
          <w:tcPr>
            <w:tcW w:w="3357" w:type="dxa"/>
          </w:tcPr>
          <w:p w:rsidR="00753D23" w:rsidRPr="00745032" w:rsidRDefault="008E5651" w:rsidP="00753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11</w:t>
            </w:r>
          </w:p>
        </w:tc>
      </w:tr>
      <w:tr w:rsidR="00753D23" w:rsidTr="0075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53D23" w:rsidRPr="00745032" w:rsidRDefault="008E5651" w:rsidP="00753D23">
            <w:pPr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2017170296</w:t>
            </w:r>
          </w:p>
        </w:tc>
        <w:tc>
          <w:tcPr>
            <w:tcW w:w="3357" w:type="dxa"/>
          </w:tcPr>
          <w:p w:rsidR="00753D23" w:rsidRPr="00745032" w:rsidRDefault="008E5651" w:rsidP="00753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 xml:space="preserve">Karim </w:t>
            </w:r>
            <w:proofErr w:type="spellStart"/>
            <w:r w:rsidRPr="00745032">
              <w:rPr>
                <w:rFonts w:ascii="Calibri" w:hAnsi="Calibri"/>
                <w:sz w:val="24"/>
                <w:szCs w:val="24"/>
              </w:rPr>
              <w:t>Atef</w:t>
            </w:r>
            <w:proofErr w:type="spellEnd"/>
            <w:r w:rsidRPr="00745032">
              <w:rPr>
                <w:rFonts w:ascii="Calibri" w:hAnsi="Calibri"/>
                <w:sz w:val="24"/>
                <w:szCs w:val="24"/>
              </w:rPr>
              <w:t xml:space="preserve"> Mostafa</w:t>
            </w:r>
          </w:p>
        </w:tc>
        <w:tc>
          <w:tcPr>
            <w:tcW w:w="3357" w:type="dxa"/>
          </w:tcPr>
          <w:p w:rsidR="00753D23" w:rsidRPr="00745032" w:rsidRDefault="008E5651" w:rsidP="00753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12</w:t>
            </w:r>
          </w:p>
        </w:tc>
      </w:tr>
      <w:tr w:rsidR="00753D23" w:rsidTr="0075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753D23" w:rsidRPr="00745032" w:rsidRDefault="008E5651" w:rsidP="00753D23">
            <w:pPr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2017170402</w:t>
            </w:r>
          </w:p>
        </w:tc>
        <w:tc>
          <w:tcPr>
            <w:tcW w:w="3357" w:type="dxa"/>
          </w:tcPr>
          <w:p w:rsidR="00753D23" w:rsidRPr="00745032" w:rsidRDefault="008E5651" w:rsidP="00753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745032">
              <w:rPr>
                <w:rFonts w:ascii="Calibri" w:hAnsi="Calibri"/>
                <w:sz w:val="24"/>
                <w:szCs w:val="24"/>
              </w:rPr>
              <w:t>Mahmod</w:t>
            </w:r>
            <w:proofErr w:type="spellEnd"/>
            <w:r w:rsidRPr="00745032">
              <w:rPr>
                <w:rFonts w:ascii="Calibri" w:hAnsi="Calibri"/>
                <w:sz w:val="24"/>
                <w:szCs w:val="24"/>
              </w:rPr>
              <w:t xml:space="preserve"> Emad </w:t>
            </w:r>
            <w:proofErr w:type="spellStart"/>
            <w:r w:rsidRPr="00745032">
              <w:rPr>
                <w:rFonts w:ascii="Calibri" w:hAnsi="Calibri"/>
                <w:sz w:val="24"/>
                <w:szCs w:val="24"/>
              </w:rPr>
              <w:t>abel</w:t>
            </w:r>
            <w:proofErr w:type="spellEnd"/>
            <w:r w:rsidRPr="00745032">
              <w:rPr>
                <w:rFonts w:ascii="Calibri" w:hAnsi="Calibri"/>
                <w:sz w:val="24"/>
                <w:szCs w:val="24"/>
              </w:rPr>
              <w:t>-Latif</w:t>
            </w:r>
          </w:p>
        </w:tc>
        <w:tc>
          <w:tcPr>
            <w:tcW w:w="3357" w:type="dxa"/>
          </w:tcPr>
          <w:p w:rsidR="00753D23" w:rsidRPr="00745032" w:rsidRDefault="008E5651" w:rsidP="00753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745032">
              <w:rPr>
                <w:rFonts w:ascii="Calibri" w:hAnsi="Calibri"/>
                <w:sz w:val="24"/>
                <w:szCs w:val="24"/>
              </w:rPr>
              <w:t>15</w:t>
            </w:r>
          </w:p>
        </w:tc>
      </w:tr>
    </w:tbl>
    <w:p w:rsidR="00D4773D" w:rsidRPr="00753D23" w:rsidRDefault="00D4773D" w:rsidP="00753D23">
      <w:pPr>
        <w:pStyle w:val="Heading1"/>
        <w:ind w:left="720"/>
      </w:pPr>
      <w:r w:rsidRPr="00753D23">
        <w:br w:type="page"/>
      </w:r>
    </w:p>
    <w:p w:rsidR="00DC305C" w:rsidRDefault="00D84D70" w:rsidP="00DC305C">
      <w:pPr>
        <w:pStyle w:val="Heading1"/>
        <w:rPr>
          <w:rFonts w:eastAsia="Times New Roman"/>
        </w:rPr>
      </w:pPr>
      <w:r>
        <w:lastRenderedPageBreak/>
        <w:t>UML</w:t>
      </w:r>
    </w:p>
    <w:p w:rsidR="00842CA2" w:rsidRDefault="00D84D70" w:rsidP="00842CA2">
      <w:pPr>
        <w:pStyle w:val="Heading2"/>
      </w:pPr>
      <w:r>
        <w:rPr>
          <w:noProof/>
        </w:rPr>
        <w:drawing>
          <wp:inline distT="0" distB="0" distL="0" distR="0">
            <wp:extent cx="3063240" cy="1459015"/>
            <wp:effectExtent l="0" t="0" r="3810" b="825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9-05-06 at 11.42.27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14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70" w:rsidRDefault="00842CA2" w:rsidP="00DC305C">
      <w:pPr>
        <w:pStyle w:val="Heading2"/>
      </w:pPr>
      <w:r>
        <w:rPr>
          <w:noProof/>
        </w:rPr>
        <w:drawing>
          <wp:inline distT="0" distB="0" distL="0" distR="0">
            <wp:extent cx="6400800" cy="3390265"/>
            <wp:effectExtent l="0" t="0" r="0" b="635"/>
            <wp:docPr id="29" name="Picture 2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19-05-06 at 11.42.28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2" w:rsidRDefault="00842CA2" w:rsidP="00DC305C">
      <w:pPr>
        <w:pStyle w:val="Heading2"/>
      </w:pPr>
    </w:p>
    <w:p w:rsidR="00842CA2" w:rsidRDefault="00842CA2" w:rsidP="00DC305C">
      <w:pPr>
        <w:pStyle w:val="Heading2"/>
      </w:pPr>
      <w:r>
        <w:rPr>
          <w:noProof/>
        </w:rPr>
        <w:drawing>
          <wp:inline distT="0" distB="0" distL="0" distR="0">
            <wp:extent cx="6400800" cy="2733675"/>
            <wp:effectExtent l="0" t="0" r="0" b="9525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19-05-07 at 12.41.20 AM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2" w:rsidRDefault="00842CA2" w:rsidP="00DC305C">
      <w:pPr>
        <w:pStyle w:val="Heading2"/>
      </w:pPr>
    </w:p>
    <w:p w:rsidR="00D84D70" w:rsidRDefault="00842CA2" w:rsidP="00DC305C">
      <w:pPr>
        <w:pStyle w:val="Heading2"/>
      </w:pPr>
      <w:r>
        <w:rPr>
          <w:noProof/>
        </w:rPr>
        <w:drawing>
          <wp:inline distT="0" distB="0" distL="0" distR="0">
            <wp:extent cx="6400800" cy="4160520"/>
            <wp:effectExtent l="0" t="0" r="0" b="0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19-05-07 at 12.41.20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2" w:rsidRDefault="00842CA2" w:rsidP="00DC305C">
      <w:pPr>
        <w:pStyle w:val="Heading2"/>
      </w:pPr>
      <w:r>
        <w:rPr>
          <w:noProof/>
        </w:rPr>
        <w:drawing>
          <wp:inline distT="0" distB="0" distL="0" distR="0">
            <wp:extent cx="6400800" cy="3855720"/>
            <wp:effectExtent l="0" t="0" r="0" b="0"/>
            <wp:docPr id="32" name="Picture 3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19-05-07 at 12.41.21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2" w:rsidRDefault="00842CA2" w:rsidP="00DC305C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6400800" cy="3924300"/>
            <wp:effectExtent l="0" t="0" r="0" b="0"/>
            <wp:docPr id="33" name="Picture 3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19-05-07 at 12.41.23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AB" w:rsidRDefault="00114FAB" w:rsidP="00D84D70">
      <w:pPr>
        <w:pStyle w:val="Heading1"/>
      </w:pPr>
    </w:p>
    <w:p w:rsidR="00114FAB" w:rsidRDefault="00D84D70" w:rsidP="00842CA2">
      <w:pPr>
        <w:pStyle w:val="Heading1"/>
      </w:pPr>
      <w:r>
        <w:t xml:space="preserve">database </w:t>
      </w:r>
      <w:r w:rsidR="00745032">
        <w:t xml:space="preserve">eer </w:t>
      </w:r>
      <w:r>
        <w:t>Diagram</w:t>
      </w:r>
    </w:p>
    <w:p w:rsidR="00BC3317" w:rsidRDefault="00842CA2" w:rsidP="00842CA2">
      <w:r>
        <w:rPr>
          <w:noProof/>
        </w:rPr>
        <w:drawing>
          <wp:inline distT="0" distB="0" distL="0" distR="0">
            <wp:extent cx="6353810" cy="3749040"/>
            <wp:effectExtent l="0" t="0" r="8890" b="381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1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87" cy="37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2" w:rsidRPr="00842CA2" w:rsidRDefault="00842CA2" w:rsidP="00842CA2"/>
    <w:p w:rsidR="00114FAB" w:rsidRDefault="00114FAB" w:rsidP="00114FAB">
      <w:pPr>
        <w:pStyle w:val="Heading1"/>
      </w:pPr>
      <w:r>
        <w:t>FlowChart</w:t>
      </w:r>
    </w:p>
    <w:p w:rsidR="000D6111" w:rsidRDefault="000D6111" w:rsidP="000D6111">
      <w:pPr>
        <w:pStyle w:val="Heading1"/>
      </w:pPr>
    </w:p>
    <w:p w:rsidR="000D6111" w:rsidRDefault="000D6111">
      <w:pPr>
        <w:rPr>
          <w:rFonts w:asciiTheme="majorHAnsi" w:hAnsiTheme="majorHAnsi"/>
          <w:caps/>
          <w:color w:val="775F55" w:themeColor="text2"/>
          <w:sz w:val="32"/>
          <w:szCs w:val="32"/>
        </w:rPr>
      </w:pPr>
      <w:r>
        <w:rPr>
          <w:noProof/>
        </w:rPr>
        <w:drawing>
          <wp:inline distT="0" distB="0" distL="0" distR="0">
            <wp:extent cx="6400800" cy="5743575"/>
            <wp:effectExtent l="0" t="0" r="0" b="9525"/>
            <wp:docPr id="2" name="Picture 2" descr="C:\Users\Karim72\AppData\Local\Microsoft\Windows\INetCache\Content.Word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im72\AppData\Local\Microsoft\Windows\INetCache\Content.Word\Untitled Diagram-Page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6400800" cy="7705725"/>
            <wp:effectExtent l="0" t="0" r="0" b="9525"/>
            <wp:docPr id="1" name="Picture 1" descr="C:\Users\Karim72\AppData\Local\Microsoft\Windows\INetCache\Content.Word\Untitled Diagr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im72\AppData\Local\Microsoft\Windows\INetCache\Content.Word\Untitled Diagram-Page-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11" w:rsidRDefault="000D6111" w:rsidP="000D6111">
      <w:pPr>
        <w:pStyle w:val="Heading1"/>
      </w:pPr>
    </w:p>
    <w:p w:rsidR="000D6111" w:rsidRDefault="000D6111">
      <w:pPr>
        <w:rPr>
          <w:rFonts w:asciiTheme="majorHAnsi" w:hAnsiTheme="majorHAnsi"/>
          <w:caps/>
          <w:color w:val="775F55" w:themeColor="text2"/>
          <w:sz w:val="32"/>
          <w:szCs w:val="32"/>
        </w:rPr>
      </w:pPr>
      <w:r>
        <w:br w:type="page"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489pt">
            <v:imagedata r:id="rId21" o:title="Untitled Diagram-Page-3 (1)"/>
          </v:shape>
        </w:pict>
      </w:r>
    </w:p>
    <w:p w:rsidR="000D6111" w:rsidRDefault="000D6111" w:rsidP="000D6111">
      <w:pPr>
        <w:pStyle w:val="Heading1"/>
      </w:pPr>
    </w:p>
    <w:p w:rsidR="000D6111" w:rsidRDefault="000D6111">
      <w:pPr>
        <w:rPr>
          <w:rFonts w:asciiTheme="majorHAnsi" w:hAnsiTheme="majorHAnsi"/>
          <w:caps/>
          <w:color w:val="775F55" w:themeColor="text2"/>
          <w:sz w:val="32"/>
          <w:szCs w:val="32"/>
        </w:rPr>
      </w:pPr>
      <w:r>
        <w:br w:type="page"/>
      </w:r>
    </w:p>
    <w:p w:rsidR="008257D6" w:rsidRDefault="000D6111" w:rsidP="000D6111">
      <w:pPr>
        <w:pStyle w:val="Heading1"/>
      </w:pPr>
      <w:bookmarkStart w:id="0" w:name="_GoBack"/>
      <w:bookmarkEnd w:id="0"/>
      <w:r>
        <w:lastRenderedPageBreak/>
        <w:pict>
          <v:shape id="_x0000_i1026" type="#_x0000_t75" style="width:503.25pt;height:624.75pt">
            <v:imagedata r:id="rId22" o:title="Untitled Diagram-Page-4"/>
          </v:shape>
        </w:pict>
      </w:r>
    </w:p>
    <w:sectPr w:rsidR="008257D6" w:rsidSect="00052A4A">
      <w:headerReference w:type="even" r:id="rId23"/>
      <w:footerReference w:type="even" r:id="rId24"/>
      <w:footerReference w:type="default" r:id="rId25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07A" w:rsidRDefault="0036407A">
      <w:pPr>
        <w:spacing w:after="0" w:line="240" w:lineRule="auto"/>
      </w:pPr>
      <w:r>
        <w:separator/>
      </w:r>
    </w:p>
  </w:endnote>
  <w:endnote w:type="continuationSeparator" w:id="0">
    <w:p w:rsidR="0036407A" w:rsidRDefault="0036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0D6111" w:rsidRPr="000D6111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0D6111" w:rsidRPr="000D6111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07A" w:rsidRDefault="0036407A">
      <w:pPr>
        <w:spacing w:after="0" w:line="240" w:lineRule="auto"/>
      </w:pPr>
      <w:r>
        <w:separator/>
      </w:r>
    </w:p>
  </w:footnote>
  <w:footnote w:type="continuationSeparator" w:id="0">
    <w:p w:rsidR="0036407A" w:rsidRDefault="0036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B2" w:rsidRPr="005225B2" w:rsidRDefault="0036407A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 w:multiLine="1"/>
      </w:sdtPr>
      <w:sdtEndPr/>
      <w:sdtContent>
        <w:r w:rsidR="00BC3317">
          <w:rPr>
            <w:rFonts w:eastAsiaTheme="majorEastAsia"/>
          </w:rPr>
          <w:t>Crime Management System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FD2529"/>
    <w:multiLevelType w:val="hybridMultilevel"/>
    <w:tmpl w:val="102EF2D8"/>
    <w:lvl w:ilvl="0" w:tplc="B3EAA63E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20F6DEB"/>
    <w:multiLevelType w:val="hybridMultilevel"/>
    <w:tmpl w:val="CC78D232"/>
    <w:lvl w:ilvl="0" w:tplc="ACA6F2B0">
      <w:numFmt w:val="bullet"/>
      <w:lvlText w:val="-"/>
      <w:lvlJc w:val="left"/>
      <w:pPr>
        <w:ind w:left="63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17"/>
    <w:rsid w:val="00052A4A"/>
    <w:rsid w:val="00067337"/>
    <w:rsid w:val="000D6111"/>
    <w:rsid w:val="00106B79"/>
    <w:rsid w:val="00114FAB"/>
    <w:rsid w:val="00132205"/>
    <w:rsid w:val="00177883"/>
    <w:rsid w:val="0019783B"/>
    <w:rsid w:val="001D4AE0"/>
    <w:rsid w:val="001E51BD"/>
    <w:rsid w:val="002B2685"/>
    <w:rsid w:val="002D3102"/>
    <w:rsid w:val="00302D31"/>
    <w:rsid w:val="00356B91"/>
    <w:rsid w:val="00356FE5"/>
    <w:rsid w:val="0036407A"/>
    <w:rsid w:val="003A2F68"/>
    <w:rsid w:val="003E38BF"/>
    <w:rsid w:val="00402606"/>
    <w:rsid w:val="00431B47"/>
    <w:rsid w:val="00431C36"/>
    <w:rsid w:val="0047090F"/>
    <w:rsid w:val="0049775F"/>
    <w:rsid w:val="005225B2"/>
    <w:rsid w:val="005473E9"/>
    <w:rsid w:val="005B18C0"/>
    <w:rsid w:val="006114B5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45032"/>
    <w:rsid w:val="00753D23"/>
    <w:rsid w:val="00783448"/>
    <w:rsid w:val="007B0A29"/>
    <w:rsid w:val="007C770C"/>
    <w:rsid w:val="007D052D"/>
    <w:rsid w:val="007D5DA8"/>
    <w:rsid w:val="00803A31"/>
    <w:rsid w:val="008257D6"/>
    <w:rsid w:val="008343E2"/>
    <w:rsid w:val="00842CA2"/>
    <w:rsid w:val="008662AD"/>
    <w:rsid w:val="008E5651"/>
    <w:rsid w:val="008F56CC"/>
    <w:rsid w:val="009213CD"/>
    <w:rsid w:val="00997ACB"/>
    <w:rsid w:val="009D314A"/>
    <w:rsid w:val="00A329B9"/>
    <w:rsid w:val="00A5429D"/>
    <w:rsid w:val="00B426FC"/>
    <w:rsid w:val="00BC0A22"/>
    <w:rsid w:val="00BC3317"/>
    <w:rsid w:val="00C85AA2"/>
    <w:rsid w:val="00CD12DE"/>
    <w:rsid w:val="00D07941"/>
    <w:rsid w:val="00D4032E"/>
    <w:rsid w:val="00D4773D"/>
    <w:rsid w:val="00D62024"/>
    <w:rsid w:val="00D84D70"/>
    <w:rsid w:val="00DC305C"/>
    <w:rsid w:val="00E04568"/>
    <w:rsid w:val="00E44E60"/>
    <w:rsid w:val="00E90D9F"/>
    <w:rsid w:val="00E959BE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Placeholder Text" w:unhideWhenUsed="0"/>
    <w:lsdException w:name="No Spacing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GridTable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Placeholder Text" w:unhideWhenUsed="0"/>
    <w:lsdException w:name="No Spacing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GridTable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ah\AppData\Roaming\Microsoft\Templates\Business%20report%20(Median%20them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2B37D73A5844198E0E50A697BAE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4012-8F24-4073-86A5-73098E34848F}"/>
      </w:docPartPr>
      <w:docPartBody>
        <w:p w:rsidR="00237AA7" w:rsidRDefault="00930DB9">
          <w:pPr>
            <w:pStyle w:val="012B37D73A5844198E0E50A697BAE063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B9"/>
    <w:rsid w:val="00237AA7"/>
    <w:rsid w:val="0055737F"/>
    <w:rsid w:val="0093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B37D73A5844198E0E50A697BAE063">
    <w:name w:val="012B37D73A5844198E0E50A697BAE063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A232B833E5624A539F2A61FB7C274095">
    <w:name w:val="A232B833E5624A539F2A61FB7C274095"/>
  </w:style>
  <w:style w:type="paragraph" w:customStyle="1" w:styleId="4CC06937598E4E69802DDA5C0791B6B2">
    <w:name w:val="4CC06937598E4E69802DDA5C0791B6B2"/>
  </w:style>
  <w:style w:type="paragraph" w:customStyle="1" w:styleId="3DA8695863B94BFE829B1798431E8465">
    <w:name w:val="3DA8695863B94BFE829B1798431E8465"/>
  </w:style>
  <w:style w:type="paragraph" w:customStyle="1" w:styleId="637A14312DAF4DEBA03453B45A87DD0A">
    <w:name w:val="637A14312DAF4DEBA03453B45A87DD0A"/>
  </w:style>
  <w:style w:type="paragraph" w:customStyle="1" w:styleId="4348D081BB3C4E708719318A64745BB7">
    <w:name w:val="4348D081BB3C4E708719318A64745BB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paragraph" w:customStyle="1" w:styleId="28F4C6D301114A1089CD9D2E354C626D">
    <w:name w:val="28F4C6D301114A1089CD9D2E354C626D"/>
  </w:style>
  <w:style w:type="paragraph" w:customStyle="1" w:styleId="BBAD8DEBF386442DADBCB954C0541B6F">
    <w:name w:val="BBAD8DEBF386442DADBCB954C0541B6F"/>
  </w:style>
  <w:style w:type="paragraph" w:customStyle="1" w:styleId="86F3158A8D5A4F1C954FD932EFED35F4">
    <w:name w:val="86F3158A8D5A4F1C954FD932EFED35F4"/>
  </w:style>
  <w:style w:type="paragraph" w:customStyle="1" w:styleId="AC6B724BC2BE4F798A1DE556D8B2A923">
    <w:name w:val="AC6B724BC2BE4F798A1DE556D8B2A923"/>
  </w:style>
  <w:style w:type="paragraph" w:customStyle="1" w:styleId="AF01F4158E8B4B6AB500113C472154F9">
    <w:name w:val="AF01F4158E8B4B6AB500113C472154F9"/>
  </w:style>
  <w:style w:type="paragraph" w:customStyle="1" w:styleId="C156E5972F094B2FB5F85A957C3B317C">
    <w:name w:val="C156E5972F094B2FB5F85A957C3B317C"/>
  </w:style>
  <w:style w:type="paragraph" w:customStyle="1" w:styleId="8926F5D0BBED4C2A9AEDA34F172732B0">
    <w:name w:val="8926F5D0BBED4C2A9AEDA34F172732B0"/>
  </w:style>
  <w:style w:type="paragraph" w:customStyle="1" w:styleId="D9DFBDCCAE134056A7D7C06072AD304E">
    <w:name w:val="D9DFBDCCAE134056A7D7C06072AD304E"/>
  </w:style>
  <w:style w:type="paragraph" w:customStyle="1" w:styleId="68AD3D0690EC44239929A7759163BAE0">
    <w:name w:val="68AD3D0690EC44239929A7759163BAE0"/>
  </w:style>
  <w:style w:type="paragraph" w:customStyle="1" w:styleId="643D6D29A99149D99595C655B64699C3">
    <w:name w:val="643D6D29A99149D99595C655B64699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B37D73A5844198E0E50A697BAE063">
    <w:name w:val="012B37D73A5844198E0E50A697BAE063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A232B833E5624A539F2A61FB7C274095">
    <w:name w:val="A232B833E5624A539F2A61FB7C274095"/>
  </w:style>
  <w:style w:type="paragraph" w:customStyle="1" w:styleId="4CC06937598E4E69802DDA5C0791B6B2">
    <w:name w:val="4CC06937598E4E69802DDA5C0791B6B2"/>
  </w:style>
  <w:style w:type="paragraph" w:customStyle="1" w:styleId="3DA8695863B94BFE829B1798431E8465">
    <w:name w:val="3DA8695863B94BFE829B1798431E8465"/>
  </w:style>
  <w:style w:type="paragraph" w:customStyle="1" w:styleId="637A14312DAF4DEBA03453B45A87DD0A">
    <w:name w:val="637A14312DAF4DEBA03453B45A87DD0A"/>
  </w:style>
  <w:style w:type="paragraph" w:customStyle="1" w:styleId="4348D081BB3C4E708719318A64745BB7">
    <w:name w:val="4348D081BB3C4E708719318A64745BB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paragraph" w:customStyle="1" w:styleId="28F4C6D301114A1089CD9D2E354C626D">
    <w:name w:val="28F4C6D301114A1089CD9D2E354C626D"/>
  </w:style>
  <w:style w:type="paragraph" w:customStyle="1" w:styleId="BBAD8DEBF386442DADBCB954C0541B6F">
    <w:name w:val="BBAD8DEBF386442DADBCB954C0541B6F"/>
  </w:style>
  <w:style w:type="paragraph" w:customStyle="1" w:styleId="86F3158A8D5A4F1C954FD932EFED35F4">
    <w:name w:val="86F3158A8D5A4F1C954FD932EFED35F4"/>
  </w:style>
  <w:style w:type="paragraph" w:customStyle="1" w:styleId="AC6B724BC2BE4F798A1DE556D8B2A923">
    <w:name w:val="AC6B724BC2BE4F798A1DE556D8B2A923"/>
  </w:style>
  <w:style w:type="paragraph" w:customStyle="1" w:styleId="AF01F4158E8B4B6AB500113C472154F9">
    <w:name w:val="AF01F4158E8B4B6AB500113C472154F9"/>
  </w:style>
  <w:style w:type="paragraph" w:customStyle="1" w:styleId="C156E5972F094B2FB5F85A957C3B317C">
    <w:name w:val="C156E5972F094B2FB5F85A957C3B317C"/>
  </w:style>
  <w:style w:type="paragraph" w:customStyle="1" w:styleId="8926F5D0BBED4C2A9AEDA34F172732B0">
    <w:name w:val="8926F5D0BBED4C2A9AEDA34F172732B0"/>
  </w:style>
  <w:style w:type="paragraph" w:customStyle="1" w:styleId="D9DFBDCCAE134056A7D7C06072AD304E">
    <w:name w:val="D9DFBDCCAE134056A7D7C06072AD304E"/>
  </w:style>
  <w:style w:type="paragraph" w:customStyle="1" w:styleId="68AD3D0690EC44239929A7759163BAE0">
    <w:name w:val="68AD3D0690EC44239929A7759163BAE0"/>
  </w:style>
  <w:style w:type="paragraph" w:customStyle="1" w:styleId="643D6D29A99149D99595C655B64699C3">
    <w:name w:val="643D6D29A99149D99595C655B6469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C315CD-8733-4B6D-874D-50DF1C37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theme)(2).dotx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Crime Management System</vt:lpstr>
    </vt:vector>
  </TitlesOfParts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Management System</dc:title>
  <dc:subject>OOP</dc:subject>
  <dc:creator/>
  <cp:lastModifiedBy/>
  <cp:revision>1</cp:revision>
  <dcterms:created xsi:type="dcterms:W3CDTF">2019-05-06T19:46:00Z</dcterms:created>
  <dcterms:modified xsi:type="dcterms:W3CDTF">2019-05-07T03:48:00Z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